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6435"/>
        <w:gridCol w:w="2104"/>
      </w:tblGrid>
      <w:tr w:rsidR="00207A66" w:rsidRPr="008C520D" w14:paraId="1592910D" w14:textId="77777777" w:rsidTr="00C65BB8">
        <w:trPr>
          <w:trHeight w:val="452"/>
        </w:trPr>
        <w:tc>
          <w:tcPr>
            <w:tcW w:w="2425" w:type="dxa"/>
          </w:tcPr>
          <w:p w14:paraId="18A31CB8" w14:textId="77777777" w:rsidR="00207A66" w:rsidRDefault="00207A66" w:rsidP="00207A6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435" w:type="dxa"/>
          </w:tcPr>
          <w:p w14:paraId="449185A7" w14:textId="77777777" w:rsidR="00207A66" w:rsidRPr="006F69FC" w:rsidRDefault="00207A66" w:rsidP="00207A6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F69FC">
              <w:rPr>
                <w:rFonts w:ascii="Times New Roman" w:hAnsi="Times New Roman" w:cs="Times New Roman"/>
                <w:b/>
                <w:sz w:val="36"/>
                <w:szCs w:val="36"/>
              </w:rPr>
              <w:t>Jennifer S. Benesh</w:t>
            </w:r>
          </w:p>
        </w:tc>
        <w:tc>
          <w:tcPr>
            <w:tcW w:w="2104" w:type="dxa"/>
          </w:tcPr>
          <w:p w14:paraId="1DC12419" w14:textId="77777777" w:rsidR="00207A66" w:rsidRDefault="00207A66" w:rsidP="00207A6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4F09" w:rsidRPr="008C520D" w14:paraId="526D7A1A" w14:textId="77777777" w:rsidTr="005663D8">
        <w:trPr>
          <w:trHeight w:val="301"/>
        </w:trPr>
        <w:tc>
          <w:tcPr>
            <w:tcW w:w="2425" w:type="dxa"/>
            <w:shd w:val="clear" w:color="auto" w:fill="auto"/>
          </w:tcPr>
          <w:p w14:paraId="32D35B84" w14:textId="77777777" w:rsidR="00044F09" w:rsidRPr="005663D8" w:rsidRDefault="00044F09" w:rsidP="00044F09">
            <w:pPr>
              <w:rPr>
                <w:rFonts w:ascii="Times New Roman" w:hAnsi="Times New Roman" w:cs="Times New Roman"/>
                <w:i/>
                <w:color w:val="FFFFFF" w:themeColor="background1"/>
                <w:sz w:val="24"/>
                <w:szCs w:val="24"/>
              </w:rPr>
            </w:pPr>
            <w:r w:rsidRPr="005663D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1748 Wittenberg Dr.</w:t>
            </w:r>
          </w:p>
        </w:tc>
        <w:tc>
          <w:tcPr>
            <w:tcW w:w="6435" w:type="dxa"/>
          </w:tcPr>
          <w:p w14:paraId="716AAED7" w14:textId="77777777" w:rsidR="00044F09" w:rsidRDefault="00044F09" w:rsidP="00044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beneshjs@mail.uc.edu</w:t>
            </w:r>
          </w:p>
        </w:tc>
        <w:tc>
          <w:tcPr>
            <w:tcW w:w="2104" w:type="dxa"/>
          </w:tcPr>
          <w:p w14:paraId="24C270C8" w14:textId="77777777" w:rsidR="00044F09" w:rsidRDefault="00044F09" w:rsidP="00044F0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(513) 319-5880</w:t>
            </w:r>
          </w:p>
        </w:tc>
      </w:tr>
      <w:tr w:rsidR="00C65BB8" w:rsidRPr="008C520D" w14:paraId="0C3EB80F" w14:textId="77777777" w:rsidTr="005663D8">
        <w:trPr>
          <w:trHeight w:val="301"/>
        </w:trPr>
        <w:tc>
          <w:tcPr>
            <w:tcW w:w="2425" w:type="dxa"/>
            <w:shd w:val="clear" w:color="auto" w:fill="auto"/>
          </w:tcPr>
          <w:p w14:paraId="4CF2224B" w14:textId="77777777" w:rsidR="00044F09" w:rsidRPr="005663D8" w:rsidRDefault="00044F09" w:rsidP="00044F09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5663D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Loveland, OH 45140</w:t>
            </w:r>
          </w:p>
        </w:tc>
        <w:tc>
          <w:tcPr>
            <w:tcW w:w="6435" w:type="dxa"/>
          </w:tcPr>
          <w:p w14:paraId="001A71D7" w14:textId="77777777" w:rsidR="00044F09" w:rsidRPr="007C150A" w:rsidRDefault="00044F09" w:rsidP="00044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</w:tcPr>
          <w:p w14:paraId="118DE960" w14:textId="77777777" w:rsidR="00044F09" w:rsidRPr="008C520D" w:rsidRDefault="00044F09" w:rsidP="00044F0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27D16C" w14:textId="77777777" w:rsidR="00855982" w:rsidRPr="006F69FC" w:rsidRDefault="00721075" w:rsidP="00C65BB8">
      <w:pPr>
        <w:pStyle w:val="Heading1"/>
        <w:spacing w:before="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6F69FC" w:rsidRPr="006F69FC">
        <w:rPr>
          <w:rFonts w:ascii="Times New Roman" w:hAnsi="Times New Roman" w:cs="Times New Roman"/>
        </w:rPr>
        <w:t>ducation</w:t>
      </w:r>
    </w:p>
    <w:tbl>
      <w:tblPr>
        <w:tblStyle w:val="TableGrid"/>
        <w:tblW w:w="1094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0"/>
        <w:gridCol w:w="2840"/>
        <w:gridCol w:w="2318"/>
      </w:tblGrid>
      <w:tr w:rsidR="00CF0C21" w14:paraId="5728EAEB" w14:textId="77777777" w:rsidTr="00C65BB8">
        <w:trPr>
          <w:trHeight w:val="264"/>
        </w:trPr>
        <w:tc>
          <w:tcPr>
            <w:tcW w:w="5790" w:type="dxa"/>
          </w:tcPr>
          <w:p w14:paraId="5B9A148D" w14:textId="77777777" w:rsidR="00CF0C21" w:rsidRPr="00CF0C21" w:rsidRDefault="00CF0C21" w:rsidP="008444B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F0C21">
              <w:rPr>
                <w:rFonts w:ascii="Times New Roman" w:hAnsi="Times New Roman" w:cs="Times New Roman"/>
                <w:b/>
                <w:sz w:val="24"/>
                <w:szCs w:val="24"/>
              </w:rPr>
              <w:t>University of Cincinnati</w:t>
            </w:r>
            <w:r w:rsidRPr="00191C78">
              <w:rPr>
                <w:rFonts w:ascii="Times New Roman" w:hAnsi="Times New Roman" w:cs="Times New Roman"/>
                <w:sz w:val="24"/>
                <w:szCs w:val="24"/>
              </w:rPr>
              <w:t>, OH</w:t>
            </w:r>
          </w:p>
        </w:tc>
        <w:tc>
          <w:tcPr>
            <w:tcW w:w="2840" w:type="dxa"/>
          </w:tcPr>
          <w:p w14:paraId="41133BFD" w14:textId="77777777" w:rsidR="00CF0C21" w:rsidRPr="00CB1E31" w:rsidRDefault="00CF0C21" w:rsidP="008444B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318" w:type="dxa"/>
          </w:tcPr>
          <w:p w14:paraId="19F13FCA" w14:textId="77777777" w:rsidR="00CF0C21" w:rsidRPr="00C013A7" w:rsidRDefault="00CF0C21" w:rsidP="008444B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of 2020</w:t>
            </w:r>
          </w:p>
        </w:tc>
      </w:tr>
      <w:tr w:rsidR="00CF0C21" w14:paraId="76EE6A79" w14:textId="77777777" w:rsidTr="00C65BB8">
        <w:trPr>
          <w:trHeight w:val="264"/>
        </w:trPr>
        <w:tc>
          <w:tcPr>
            <w:tcW w:w="5790" w:type="dxa"/>
          </w:tcPr>
          <w:p w14:paraId="57C91E99" w14:textId="77777777" w:rsidR="00CF0C21" w:rsidRPr="00CF0C21" w:rsidRDefault="00CF0C21" w:rsidP="00CF0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C21">
              <w:rPr>
                <w:rFonts w:ascii="Times New Roman" w:hAnsi="Times New Roman" w:cs="Times New Roman"/>
                <w:sz w:val="24"/>
                <w:szCs w:val="24"/>
              </w:rPr>
              <w:t>College of Engineering and Applied Science</w:t>
            </w:r>
          </w:p>
        </w:tc>
        <w:tc>
          <w:tcPr>
            <w:tcW w:w="2840" w:type="dxa"/>
          </w:tcPr>
          <w:p w14:paraId="59A7BCA1" w14:textId="77777777" w:rsidR="00CF0C21" w:rsidRPr="005C1064" w:rsidRDefault="00CF0C21" w:rsidP="008444B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318" w:type="dxa"/>
          </w:tcPr>
          <w:p w14:paraId="12FC5FA8" w14:textId="77777777" w:rsidR="00CF0C21" w:rsidRDefault="00CF0C21" w:rsidP="008444B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GPA: 3.021/4.0</w:t>
            </w:r>
          </w:p>
        </w:tc>
        <w:bookmarkStart w:id="0" w:name="_GoBack"/>
        <w:bookmarkEnd w:id="0"/>
      </w:tr>
      <w:tr w:rsidR="00CF0C21" w14:paraId="5AF18109" w14:textId="77777777" w:rsidTr="00C65BB8">
        <w:trPr>
          <w:trHeight w:val="264"/>
        </w:trPr>
        <w:tc>
          <w:tcPr>
            <w:tcW w:w="5790" w:type="dxa"/>
          </w:tcPr>
          <w:p w14:paraId="337797DF" w14:textId="77777777" w:rsidR="00CF0C21" w:rsidRDefault="00CF0C21" w:rsidP="00844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of Science in Mechanical Engineering</w:t>
            </w:r>
          </w:p>
        </w:tc>
        <w:tc>
          <w:tcPr>
            <w:tcW w:w="2840" w:type="dxa"/>
          </w:tcPr>
          <w:p w14:paraId="0E0A1FDB" w14:textId="77777777" w:rsidR="00CF0C21" w:rsidRPr="00C013A7" w:rsidRDefault="00CF0C21" w:rsidP="00844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3574BFDE" w14:textId="77777777" w:rsidR="00CF0C21" w:rsidRPr="00C013A7" w:rsidRDefault="00CF0C21" w:rsidP="008444B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C21" w14:paraId="08F62469" w14:textId="77777777" w:rsidTr="00C65BB8">
        <w:trPr>
          <w:trHeight w:val="264"/>
        </w:trPr>
        <w:tc>
          <w:tcPr>
            <w:tcW w:w="5790" w:type="dxa"/>
          </w:tcPr>
          <w:p w14:paraId="7DF02ADB" w14:textId="77777777" w:rsidR="00CF0C21" w:rsidRPr="00CF0C21" w:rsidRDefault="00CF0C21" w:rsidP="0041022D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F0C21">
              <w:rPr>
                <w:rFonts w:ascii="Times New Roman" w:hAnsi="Times New Roman" w:cs="Times New Roman"/>
                <w:sz w:val="24"/>
                <w:szCs w:val="24"/>
              </w:rPr>
              <w:t>Minor in Computer Science</w:t>
            </w:r>
          </w:p>
        </w:tc>
        <w:tc>
          <w:tcPr>
            <w:tcW w:w="2840" w:type="dxa"/>
          </w:tcPr>
          <w:p w14:paraId="01A905AE" w14:textId="77777777" w:rsidR="00CF0C21" w:rsidRDefault="00CF0C21" w:rsidP="00844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8" w:type="dxa"/>
          </w:tcPr>
          <w:p w14:paraId="4C4B89E6" w14:textId="77777777" w:rsidR="00CF0C21" w:rsidRDefault="00CF0C21" w:rsidP="00844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0C21" w14:paraId="3B787B2E" w14:textId="77777777" w:rsidTr="00C65BB8">
        <w:trPr>
          <w:trHeight w:val="264"/>
        </w:trPr>
        <w:tc>
          <w:tcPr>
            <w:tcW w:w="5790" w:type="dxa"/>
          </w:tcPr>
          <w:p w14:paraId="65DF85A4" w14:textId="77777777" w:rsidR="00CF0C21" w:rsidRPr="00CB1E31" w:rsidRDefault="00191C78" w:rsidP="008444B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91C78">
              <w:rPr>
                <w:rFonts w:ascii="Times New Roman" w:hAnsi="Times New Roman" w:cs="Times New Roman"/>
                <w:b/>
                <w:sz w:val="24"/>
                <w:szCs w:val="24"/>
              </w:rPr>
              <w:t>Loveland High 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Loveland, OH</w:t>
            </w:r>
          </w:p>
        </w:tc>
        <w:tc>
          <w:tcPr>
            <w:tcW w:w="2840" w:type="dxa"/>
          </w:tcPr>
          <w:p w14:paraId="4B16D8F1" w14:textId="77777777" w:rsidR="00CF0C21" w:rsidRPr="00CB1E31" w:rsidRDefault="00CF0C21" w:rsidP="008444B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18" w:type="dxa"/>
          </w:tcPr>
          <w:p w14:paraId="468D72C3" w14:textId="77777777" w:rsidR="00CF0C21" w:rsidRPr="008F0E26" w:rsidRDefault="00191C78" w:rsidP="008444B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of 2013</w:t>
            </w:r>
          </w:p>
        </w:tc>
      </w:tr>
      <w:tr w:rsidR="00CF0C21" w14:paraId="600B475F" w14:textId="77777777" w:rsidTr="00C65BB8">
        <w:trPr>
          <w:trHeight w:val="264"/>
        </w:trPr>
        <w:tc>
          <w:tcPr>
            <w:tcW w:w="5790" w:type="dxa"/>
          </w:tcPr>
          <w:p w14:paraId="181A7379" w14:textId="77777777" w:rsidR="00CF0C21" w:rsidRDefault="00191C78" w:rsidP="00191C78">
            <w:pPr>
              <w:tabs>
                <w:tab w:val="left" w:pos="39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Honors Diploma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840" w:type="dxa"/>
          </w:tcPr>
          <w:p w14:paraId="49CCA1AD" w14:textId="77777777" w:rsidR="00CF0C21" w:rsidRPr="008F0E26" w:rsidRDefault="00CF0C21" w:rsidP="00844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4A6356F1" w14:textId="77777777" w:rsidR="00CF0C21" w:rsidRPr="008F0E26" w:rsidRDefault="00191C78" w:rsidP="008444B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GPA: 3.66/4.0</w:t>
            </w:r>
          </w:p>
        </w:tc>
      </w:tr>
      <w:tr w:rsidR="00CF0C21" w14:paraId="014009E7" w14:textId="77777777" w:rsidTr="00C65BB8">
        <w:trPr>
          <w:trHeight w:val="264"/>
        </w:trPr>
        <w:tc>
          <w:tcPr>
            <w:tcW w:w="5790" w:type="dxa"/>
          </w:tcPr>
          <w:p w14:paraId="2BBDEFF7" w14:textId="77777777" w:rsidR="00CF0C21" w:rsidRDefault="00191C78" w:rsidP="00844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Rank: 66 of 333</w:t>
            </w:r>
          </w:p>
        </w:tc>
        <w:tc>
          <w:tcPr>
            <w:tcW w:w="2840" w:type="dxa"/>
          </w:tcPr>
          <w:p w14:paraId="30AB9226" w14:textId="77777777" w:rsidR="00CF0C21" w:rsidRPr="00CB1E31" w:rsidRDefault="00CF0C21" w:rsidP="00844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</w:tcPr>
          <w:p w14:paraId="41129738" w14:textId="77777777" w:rsidR="00CF0C21" w:rsidRPr="008F0E26" w:rsidRDefault="00CF0C21" w:rsidP="008444B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C88C22" w14:textId="77777777" w:rsidR="003C6EF3" w:rsidRPr="006F69FC" w:rsidRDefault="003C6EF3" w:rsidP="00C65BB8">
      <w:pPr>
        <w:pStyle w:val="Heading1"/>
        <w:spacing w:before="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Experience</w:t>
      </w:r>
    </w:p>
    <w:tbl>
      <w:tblPr>
        <w:tblStyle w:val="TableGrid"/>
        <w:tblW w:w="1098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70"/>
        <w:gridCol w:w="2610"/>
      </w:tblGrid>
      <w:tr w:rsidR="000D3DAC" w14:paraId="68EA30D0" w14:textId="77777777" w:rsidTr="000D3DAC">
        <w:trPr>
          <w:trHeight w:val="260"/>
        </w:trPr>
        <w:tc>
          <w:tcPr>
            <w:tcW w:w="8370" w:type="dxa"/>
          </w:tcPr>
          <w:p w14:paraId="0363B27E" w14:textId="77777777" w:rsidR="000D3DAC" w:rsidRDefault="000D3DAC" w:rsidP="00844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Valco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Melton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Fairfield, OH</w:t>
            </w:r>
          </w:p>
          <w:p w14:paraId="5BC91075" w14:textId="22C33E34" w:rsidR="000D3DAC" w:rsidRPr="00C65BB8" w:rsidRDefault="000D3DAC" w:rsidP="00844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Manufacturing Engineer Co-op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- 40 hours per week</w:t>
            </w:r>
          </w:p>
        </w:tc>
        <w:tc>
          <w:tcPr>
            <w:tcW w:w="2610" w:type="dxa"/>
          </w:tcPr>
          <w:p w14:paraId="4B892F58" w14:textId="37360DBC" w:rsidR="000D3DAC" w:rsidRPr="00B511C3" w:rsidRDefault="000D3DAC" w:rsidP="00EC0A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May. 2018 - Present</w:t>
            </w:r>
          </w:p>
        </w:tc>
      </w:tr>
      <w:tr w:rsidR="000D3DAC" w14:paraId="2C7629C9" w14:textId="77777777" w:rsidTr="000D3DAC">
        <w:trPr>
          <w:trHeight w:val="260"/>
        </w:trPr>
        <w:tc>
          <w:tcPr>
            <w:tcW w:w="10980" w:type="dxa"/>
            <w:gridSpan w:val="2"/>
          </w:tcPr>
          <w:p w14:paraId="1D896677" w14:textId="77777777" w:rsidR="000D3DAC" w:rsidRDefault="000D3DAC" w:rsidP="00F004E2">
            <w:pPr>
              <w:pStyle w:val="ListParagraph"/>
              <w:numPr>
                <w:ilvl w:val="0"/>
                <w:numId w:val="3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Modified routings to improve part production </w:t>
            </w:r>
          </w:p>
          <w:p w14:paraId="0A9E8E2F" w14:textId="09FE56F8" w:rsidR="000D3DAC" w:rsidRDefault="000D3DAC" w:rsidP="000D3DAC">
            <w:pPr>
              <w:pStyle w:val="ListParagraph"/>
              <w:numPr>
                <w:ilvl w:val="0"/>
                <w:numId w:val="3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Designed fixtures for laser engraver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Solidworks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laser engraved parts</w:t>
            </w:r>
          </w:p>
          <w:p w14:paraId="19CB6F36" w14:textId="596173A6" w:rsidR="000D3DAC" w:rsidRPr="000D3DAC" w:rsidRDefault="000D3DAC" w:rsidP="000D3DAC">
            <w:pPr>
              <w:pStyle w:val="ListParagraph"/>
              <w:numPr>
                <w:ilvl w:val="0"/>
                <w:numId w:val="30"/>
              </w:numPr>
              <w:spacing w:after="1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D3DAC">
              <w:rPr>
                <w:rFonts w:ascii="Times New Roman" w:hAnsi="Times New Roman" w:cs="Times New Roman"/>
                <w:sz w:val="24"/>
                <w:szCs w:val="24"/>
              </w:rPr>
              <w:t>Organized machine tooling with a team of three people to make tools easily accessible to machinists</w:t>
            </w:r>
          </w:p>
        </w:tc>
      </w:tr>
      <w:tr w:rsidR="000D3DAC" w14:paraId="6C4771B3" w14:textId="77777777" w:rsidTr="000D3DAC">
        <w:trPr>
          <w:trHeight w:val="260"/>
        </w:trPr>
        <w:tc>
          <w:tcPr>
            <w:tcW w:w="8370" w:type="dxa"/>
          </w:tcPr>
          <w:p w14:paraId="5565BECC" w14:textId="77777777" w:rsidR="000D3DAC" w:rsidRDefault="000D3DAC" w:rsidP="00844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5BB8">
              <w:rPr>
                <w:rFonts w:ascii="Times New Roman" w:hAnsi="Times New Roman" w:cs="Times New Roman"/>
                <w:b/>
                <w:sz w:val="24"/>
                <w:szCs w:val="24"/>
              </w:rPr>
              <w:t>Rhinestahl</w:t>
            </w:r>
            <w:proofErr w:type="spellEnd"/>
            <w:r w:rsidRPr="00C65B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AMG</w:t>
            </w:r>
            <w:r w:rsidRPr="003D72B8">
              <w:rPr>
                <w:rFonts w:ascii="Times New Roman" w:hAnsi="Times New Roman" w:cs="Times New Roman"/>
                <w:sz w:val="24"/>
                <w:szCs w:val="24"/>
              </w:rPr>
              <w:t>, Mason, OH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C2DBC37" w14:textId="3B5574F2" w:rsidR="000D3DAC" w:rsidRPr="00C65BB8" w:rsidRDefault="000D3DAC" w:rsidP="00844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5B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Project Engineer Co-op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- </w:t>
            </w:r>
            <w:r w:rsidRPr="003D72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3D72B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</w:t>
            </w:r>
            <w:r w:rsidRPr="003D72B8">
              <w:rPr>
                <w:rFonts w:ascii="Times New Roman" w:hAnsi="Times New Roman" w:cs="Times New Roman"/>
                <w:sz w:val="24"/>
                <w:szCs w:val="24"/>
              </w:rPr>
              <w:t>rs per week</w:t>
            </w:r>
          </w:p>
        </w:tc>
        <w:tc>
          <w:tcPr>
            <w:tcW w:w="2610" w:type="dxa"/>
          </w:tcPr>
          <w:p w14:paraId="119A6CAA" w14:textId="587443C6" w:rsidR="000D3DAC" w:rsidRPr="00B511C3" w:rsidRDefault="000D3DAC" w:rsidP="00EC0A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11C3">
              <w:rPr>
                <w:rFonts w:ascii="Times New Roman" w:hAnsi="Times New Roman" w:cs="Times New Roman"/>
                <w:sz w:val="24"/>
                <w:szCs w:val="24"/>
              </w:rPr>
              <w:t>Aug. 2017 - Dec. 2017</w:t>
            </w:r>
          </w:p>
        </w:tc>
      </w:tr>
      <w:tr w:rsidR="000D3DAC" w14:paraId="3EEF708E" w14:textId="77777777" w:rsidTr="000D3DAC">
        <w:trPr>
          <w:trHeight w:val="260"/>
        </w:trPr>
        <w:tc>
          <w:tcPr>
            <w:tcW w:w="10980" w:type="dxa"/>
            <w:gridSpan w:val="2"/>
          </w:tcPr>
          <w:p w14:paraId="7A02169D" w14:textId="77777777" w:rsidR="000D3DAC" w:rsidRDefault="000D3DAC" w:rsidP="00207A66">
            <w:pPr>
              <w:pStyle w:val="ListParagraph"/>
              <w:numPr>
                <w:ilvl w:val="0"/>
                <w:numId w:val="3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Routed parts throughout the shop</w:t>
            </w:r>
          </w:p>
          <w:p w14:paraId="3D2A8E01" w14:textId="77777777" w:rsidR="000D3DAC" w:rsidRDefault="000D3DAC" w:rsidP="00207A66">
            <w:pPr>
              <w:pStyle w:val="ListParagraph"/>
              <w:numPr>
                <w:ilvl w:val="0"/>
                <w:numId w:val="3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Quoted parts for customers</w:t>
            </w:r>
          </w:p>
          <w:p w14:paraId="713C8592" w14:textId="77777777" w:rsidR="000D3DAC" w:rsidRPr="000D3DAC" w:rsidRDefault="000D3DAC" w:rsidP="000D3DAC">
            <w:pPr>
              <w:pStyle w:val="ListParagraph"/>
              <w:numPr>
                <w:ilvl w:val="0"/>
                <w:numId w:val="30"/>
              </w:numPr>
              <w:ind w:left="3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Designed multiple fixtures to hold parts on the machines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Solidworks</w:t>
            </w:r>
            <w:proofErr w:type="spellEnd"/>
          </w:p>
          <w:p w14:paraId="6F7036B3" w14:textId="6AD10F15" w:rsidR="000D3DAC" w:rsidRPr="000D3DAC" w:rsidRDefault="000D3DAC" w:rsidP="000D3DAC">
            <w:pPr>
              <w:pStyle w:val="ListParagraph"/>
              <w:numPr>
                <w:ilvl w:val="0"/>
                <w:numId w:val="30"/>
              </w:numPr>
              <w:spacing w:after="140"/>
              <w:ind w:left="3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D3DAC">
              <w:rPr>
                <w:rFonts w:ascii="Times New Roman" w:hAnsi="Times New Roman" w:cs="Times New Roman"/>
                <w:sz w:val="24"/>
                <w:szCs w:val="24"/>
              </w:rPr>
              <w:t xml:space="preserve">Worked on two major projects with a team of four people to create operation sheets and to update drawings for </w:t>
            </w:r>
            <w:proofErr w:type="spellStart"/>
            <w:r w:rsidRPr="000D3DAC">
              <w:rPr>
                <w:rFonts w:ascii="Times New Roman" w:hAnsi="Times New Roman" w:cs="Times New Roman"/>
                <w:sz w:val="24"/>
                <w:szCs w:val="24"/>
              </w:rPr>
              <w:t>Rhinestahl’s</w:t>
            </w:r>
            <w:proofErr w:type="spellEnd"/>
            <w:r w:rsidRPr="000D3D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DAC">
              <w:rPr>
                <w:rFonts w:ascii="Times New Roman" w:hAnsi="Times New Roman" w:cs="Times New Roman"/>
                <w:sz w:val="24"/>
                <w:szCs w:val="24"/>
              </w:rPr>
              <w:t>Futuredrive</w:t>
            </w:r>
            <w:proofErr w:type="spellEnd"/>
          </w:p>
        </w:tc>
      </w:tr>
      <w:tr w:rsidR="000D3DAC" w14:paraId="77CF8BB5" w14:textId="77777777" w:rsidTr="000D3DAC">
        <w:trPr>
          <w:trHeight w:val="260"/>
        </w:trPr>
        <w:tc>
          <w:tcPr>
            <w:tcW w:w="8370" w:type="dxa"/>
          </w:tcPr>
          <w:p w14:paraId="763D9F4D" w14:textId="77777777" w:rsidR="000D3DAC" w:rsidRDefault="000D3DAC" w:rsidP="00844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5BB8">
              <w:rPr>
                <w:rFonts w:ascii="Times New Roman" w:hAnsi="Times New Roman" w:cs="Times New Roman"/>
                <w:b/>
                <w:sz w:val="24"/>
                <w:szCs w:val="24"/>
              </w:rPr>
              <w:t>Rhinestahl</w:t>
            </w:r>
            <w:proofErr w:type="spellEnd"/>
            <w:r w:rsidRPr="00C65B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AMG</w:t>
            </w:r>
            <w:r w:rsidRPr="003D72B8">
              <w:rPr>
                <w:rFonts w:ascii="Times New Roman" w:hAnsi="Times New Roman" w:cs="Times New Roman"/>
                <w:sz w:val="24"/>
                <w:szCs w:val="24"/>
              </w:rPr>
              <w:t>, Mason, OH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2BDD76C" w14:textId="35154802" w:rsidR="000D3DAC" w:rsidRPr="00C65BB8" w:rsidRDefault="000D3DAC" w:rsidP="00844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5B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Engineer Co-op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- </w:t>
            </w:r>
            <w:r w:rsidRPr="003D72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3D72B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</w:t>
            </w:r>
            <w:r w:rsidRPr="003D72B8">
              <w:rPr>
                <w:rFonts w:ascii="Times New Roman" w:hAnsi="Times New Roman" w:cs="Times New Roman"/>
                <w:sz w:val="24"/>
                <w:szCs w:val="24"/>
              </w:rPr>
              <w:t>rs per week</w:t>
            </w:r>
          </w:p>
        </w:tc>
        <w:tc>
          <w:tcPr>
            <w:tcW w:w="2610" w:type="dxa"/>
          </w:tcPr>
          <w:p w14:paraId="47FE09EC" w14:textId="0C783D7C" w:rsidR="000D3DAC" w:rsidRPr="00B511C3" w:rsidRDefault="000D3DAC" w:rsidP="00EC0A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11C3">
              <w:rPr>
                <w:rFonts w:ascii="Times New Roman" w:hAnsi="Times New Roman" w:cs="Times New Roman"/>
                <w:sz w:val="24"/>
                <w:szCs w:val="24"/>
              </w:rPr>
              <w:t>Jan. 2017 - May 2017</w:t>
            </w:r>
          </w:p>
        </w:tc>
      </w:tr>
      <w:tr w:rsidR="000D3DAC" w14:paraId="3061A7CF" w14:textId="77777777" w:rsidTr="000D3DAC">
        <w:trPr>
          <w:trHeight w:val="260"/>
        </w:trPr>
        <w:tc>
          <w:tcPr>
            <w:tcW w:w="10980" w:type="dxa"/>
            <w:gridSpan w:val="2"/>
          </w:tcPr>
          <w:p w14:paraId="42E0FE70" w14:textId="77777777" w:rsidR="000D3DAC" w:rsidRPr="0046029E" w:rsidRDefault="000D3DAC" w:rsidP="0046029E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Inspected parts using calipers and micrometers</w:t>
            </w:r>
          </w:p>
          <w:p w14:paraId="287D13B5" w14:textId="77777777" w:rsidR="000D3DAC" w:rsidRDefault="000D3DAC" w:rsidP="000D3DAC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12ECD">
              <w:rPr>
                <w:rFonts w:ascii="Times New Roman" w:hAnsi="Times New Roman" w:cs="Times New Roman"/>
                <w:sz w:val="24"/>
                <w:szCs w:val="24"/>
              </w:rPr>
              <w:t>Ballooned drawings and created First Article Reports</w:t>
            </w:r>
          </w:p>
          <w:p w14:paraId="6E64E993" w14:textId="29B8901B" w:rsidR="000D3DAC" w:rsidRPr="000D3DAC" w:rsidRDefault="000D3DAC" w:rsidP="000D3DAC">
            <w:pPr>
              <w:pStyle w:val="ListParagraph"/>
              <w:numPr>
                <w:ilvl w:val="0"/>
                <w:numId w:val="32"/>
              </w:numPr>
              <w:spacing w:after="1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D3DAC">
              <w:rPr>
                <w:rFonts w:ascii="Times New Roman" w:hAnsi="Times New Roman" w:cs="Times New Roman"/>
                <w:sz w:val="24"/>
                <w:szCs w:val="24"/>
              </w:rPr>
              <w:t xml:space="preserve">Worked on a major project with a team of three people to create a part marking template GUI </w:t>
            </w:r>
          </w:p>
        </w:tc>
      </w:tr>
      <w:tr w:rsidR="000D3DAC" w14:paraId="39E20F8B" w14:textId="77777777" w:rsidTr="000D3DAC">
        <w:trPr>
          <w:trHeight w:val="260"/>
        </w:trPr>
        <w:tc>
          <w:tcPr>
            <w:tcW w:w="8370" w:type="dxa"/>
          </w:tcPr>
          <w:p w14:paraId="6D300076" w14:textId="77777777" w:rsidR="000D3DAC" w:rsidRDefault="000D3DAC" w:rsidP="003D7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5BB8">
              <w:rPr>
                <w:rFonts w:ascii="Times New Roman" w:hAnsi="Times New Roman" w:cs="Times New Roman"/>
                <w:b/>
                <w:sz w:val="24"/>
                <w:szCs w:val="24"/>
              </w:rPr>
              <w:t>Matco</w:t>
            </w:r>
            <w:proofErr w:type="spellEnd"/>
            <w:r w:rsidRPr="00C65B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Tools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Stow, OH </w:t>
            </w:r>
          </w:p>
          <w:p w14:paraId="2D6F9055" w14:textId="658EB164" w:rsidR="000D3DAC" w:rsidRPr="00F004E2" w:rsidRDefault="000D3DAC" w:rsidP="00844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BB8">
              <w:rPr>
                <w:rFonts w:ascii="Times New Roman" w:hAnsi="Times New Roman" w:cs="Times New Roman"/>
                <w:i/>
                <w:sz w:val="24"/>
                <w:szCs w:val="24"/>
              </w:rPr>
              <w:t>Web Developer Co-op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- 42.5 hours per week</w:t>
            </w:r>
          </w:p>
        </w:tc>
        <w:tc>
          <w:tcPr>
            <w:tcW w:w="2610" w:type="dxa"/>
          </w:tcPr>
          <w:p w14:paraId="2C00E871" w14:textId="3ECBCAB4" w:rsidR="000D3DAC" w:rsidRPr="00B511C3" w:rsidRDefault="000D3DAC" w:rsidP="00EC0A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11C3">
              <w:rPr>
                <w:rFonts w:ascii="Times New Roman" w:hAnsi="Times New Roman" w:cs="Times New Roman"/>
                <w:sz w:val="24"/>
                <w:szCs w:val="24"/>
              </w:rPr>
              <w:t>Jan. 2016 - May 2016</w:t>
            </w:r>
          </w:p>
        </w:tc>
      </w:tr>
      <w:tr w:rsidR="000D3DAC" w14:paraId="75580C67" w14:textId="77777777" w:rsidTr="000D3DAC">
        <w:trPr>
          <w:trHeight w:val="260"/>
        </w:trPr>
        <w:tc>
          <w:tcPr>
            <w:tcW w:w="10980" w:type="dxa"/>
            <w:gridSpan w:val="2"/>
          </w:tcPr>
          <w:p w14:paraId="56E3CE0F" w14:textId="77777777" w:rsidR="000D3DAC" w:rsidRPr="00355C29" w:rsidRDefault="000D3DAC" w:rsidP="00355C29">
            <w:pPr>
              <w:pStyle w:val="ListParagraph"/>
              <w:numPr>
                <w:ilvl w:val="0"/>
                <w:numId w:val="31"/>
              </w:numPr>
              <w:ind w:left="36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55C29">
              <w:rPr>
                <w:rFonts w:ascii="Times New Roman" w:hAnsi="Times New Roman" w:cs="Times New Roman"/>
                <w:iCs/>
                <w:sz w:val="24"/>
                <w:szCs w:val="24"/>
              </w:rPr>
              <w:t>Migrated the Distributor Web Page from JSP to JSF</w:t>
            </w:r>
          </w:p>
          <w:p w14:paraId="7BF4B1DB" w14:textId="7C64E997" w:rsidR="000D3DAC" w:rsidRPr="000D3DAC" w:rsidRDefault="000D3DAC" w:rsidP="000D3DAC">
            <w:pPr>
              <w:pStyle w:val="ListParagraph"/>
              <w:numPr>
                <w:ilvl w:val="0"/>
                <w:numId w:val="30"/>
              </w:numPr>
              <w:spacing w:after="1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55C29">
              <w:rPr>
                <w:rFonts w:ascii="Times New Roman" w:hAnsi="Times New Roman" w:cs="Times New Roman"/>
                <w:iCs/>
                <w:sz w:val="24"/>
                <w:szCs w:val="24"/>
              </w:rPr>
              <w:t>Repaired issue with wish list paging for customers with long wish lists and couldn’t see all their items</w:t>
            </w:r>
          </w:p>
        </w:tc>
      </w:tr>
    </w:tbl>
    <w:p w14:paraId="050C9441" w14:textId="77777777" w:rsidR="00355C29" w:rsidRPr="006F69FC" w:rsidRDefault="00355C29" w:rsidP="00C65BB8">
      <w:pPr>
        <w:pStyle w:val="Heading1"/>
        <w:spacing w:before="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14:paraId="4EA0267A" w14:textId="431935FB" w:rsidR="00CF0C21" w:rsidRDefault="00DA3829" w:rsidP="00044F0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0236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Solidworks</w:t>
      </w:r>
      <w:proofErr w:type="spellEnd"/>
      <w:r w:rsidRPr="0000236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r w:rsidR="000D3DA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AutoCAD,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Discus,</w:t>
      </w:r>
      <w:r w:rsidRPr="0000236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MATLAB, Microsoft Office (Word, Excel, </w:t>
      </w:r>
      <w:proofErr w:type="spellStart"/>
      <w:r w:rsidRPr="0000236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Powerpoint</w:t>
      </w:r>
      <w:proofErr w:type="spellEnd"/>
      <w:r w:rsidRPr="0000236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Visual Basic, </w:t>
      </w:r>
      <w:r w:rsidRPr="00914389">
        <w:rPr>
          <w:rFonts w:ascii="Times New Roman" w:hAnsi="Times New Roman" w:cs="Times New Roman"/>
          <w:sz w:val="24"/>
          <w:szCs w:val="24"/>
        </w:rPr>
        <w:t>Web Design in HTML and XHTML,</w:t>
      </w:r>
      <w:r>
        <w:rPr>
          <w:rFonts w:ascii="Times New Roman" w:hAnsi="Times New Roman" w:cs="Times New Roman"/>
          <w:sz w:val="24"/>
          <w:szCs w:val="24"/>
        </w:rPr>
        <w:t xml:space="preserve"> C++, Java, SQL, Python</w:t>
      </w:r>
    </w:p>
    <w:p w14:paraId="70F0FE3E" w14:textId="1F7762BD" w:rsidR="00DA3829" w:rsidRPr="006F69FC" w:rsidRDefault="00DA3829" w:rsidP="00C65BB8">
      <w:pPr>
        <w:pStyle w:val="Heading1"/>
        <w:spacing w:before="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</w:t>
      </w:r>
    </w:p>
    <w:tbl>
      <w:tblPr>
        <w:tblStyle w:val="TableGrid"/>
        <w:tblW w:w="1093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1"/>
        <w:gridCol w:w="7993"/>
      </w:tblGrid>
      <w:tr w:rsidR="00DA3829" w:rsidRPr="00755E6B" w14:paraId="105D9A44" w14:textId="77777777" w:rsidTr="00C65BB8">
        <w:trPr>
          <w:trHeight w:val="440"/>
        </w:trPr>
        <w:tc>
          <w:tcPr>
            <w:tcW w:w="2941" w:type="dxa"/>
          </w:tcPr>
          <w:p w14:paraId="68568E40" w14:textId="77777777" w:rsidR="00DA3829" w:rsidRPr="00DA3829" w:rsidRDefault="00DA3829" w:rsidP="00844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3829">
              <w:rPr>
                <w:rFonts w:ascii="Times New Roman" w:hAnsi="Times New Roman" w:cs="Times New Roman"/>
                <w:b/>
                <w:sz w:val="24"/>
                <w:szCs w:val="24"/>
              </w:rPr>
              <w:t>College:</w:t>
            </w:r>
          </w:p>
        </w:tc>
        <w:tc>
          <w:tcPr>
            <w:tcW w:w="7993" w:type="dxa"/>
          </w:tcPr>
          <w:p w14:paraId="5B9C25A9" w14:textId="0645FFB4" w:rsidR="00DA3829" w:rsidRPr="00755E6B" w:rsidRDefault="00194ACF" w:rsidP="00844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Bearcat Motorsports SAE (2018), </w:t>
            </w:r>
            <w:r w:rsidR="00DA3829">
              <w:rPr>
                <w:rFonts w:ascii="Times New Roman" w:hAnsi="Times New Roman" w:cs="Times New Roman"/>
                <w:sz w:val="24"/>
                <w:szCs w:val="24"/>
              </w:rPr>
              <w:t>Mountaineering Club (2017-2018), Habitat for Humanity (2016), Club Ultimate Frisbee (2016), Club Quidditch (2015)</w:t>
            </w:r>
          </w:p>
        </w:tc>
      </w:tr>
      <w:tr w:rsidR="00DA3829" w14:paraId="58479806" w14:textId="77777777" w:rsidTr="00C65BB8">
        <w:trPr>
          <w:trHeight w:val="530"/>
        </w:trPr>
        <w:tc>
          <w:tcPr>
            <w:tcW w:w="2941" w:type="dxa"/>
          </w:tcPr>
          <w:p w14:paraId="71F3DC52" w14:textId="77777777" w:rsidR="00DA3829" w:rsidRPr="00DA3829" w:rsidRDefault="00DA3829" w:rsidP="00844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3829">
              <w:rPr>
                <w:rFonts w:ascii="Times New Roman" w:hAnsi="Times New Roman" w:cs="Times New Roman"/>
                <w:b/>
                <w:sz w:val="24"/>
                <w:szCs w:val="24"/>
              </w:rPr>
              <w:t>High School:</w:t>
            </w:r>
          </w:p>
        </w:tc>
        <w:tc>
          <w:tcPr>
            <w:tcW w:w="7993" w:type="dxa"/>
          </w:tcPr>
          <w:p w14:paraId="335829C7" w14:textId="77777777" w:rsidR="00DA3829" w:rsidRDefault="00DA3829" w:rsidP="00844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Honors and AP classes (2009-2013), High Honor Roll (2009-2013), JV softball (2009-2012), chamber orchestra (violinist) (2009-2013)</w:t>
            </w:r>
          </w:p>
        </w:tc>
      </w:tr>
    </w:tbl>
    <w:p w14:paraId="4DA00B20" w14:textId="77777777" w:rsidR="00DA3829" w:rsidRPr="006F69FC" w:rsidRDefault="00DA3829" w:rsidP="00C65BB8">
      <w:pPr>
        <w:pStyle w:val="Heading1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Availability</w:t>
      </w:r>
    </w:p>
    <w:p w14:paraId="0FD7A883" w14:textId="3938B3D4" w:rsidR="00DA3829" w:rsidRPr="00CA3E7F" w:rsidRDefault="00CA3E7F" w:rsidP="006F6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Semester 2019 (</w:t>
      </w:r>
      <w:r w:rsidRPr="00CA3E7F">
        <w:rPr>
          <w:rFonts w:ascii="Times New Roman" w:hAnsi="Times New Roman" w:cs="Times New Roman"/>
          <w:sz w:val="24"/>
          <w:szCs w:val="24"/>
        </w:rPr>
        <w:t>January 14</w:t>
      </w:r>
      <w:r>
        <w:rPr>
          <w:rFonts w:ascii="Times New Roman" w:hAnsi="Times New Roman" w:cs="Times New Roman"/>
          <w:sz w:val="24"/>
          <w:szCs w:val="24"/>
        </w:rPr>
        <w:t>, 2019 – May 2, 2019) and Summer Semester 2019 (May 2, 2019 – August 10, 2019)</w:t>
      </w:r>
    </w:p>
    <w:sectPr w:rsidR="00DA3829" w:rsidRPr="00CA3E7F" w:rsidSect="00C65BB8">
      <w:footerReference w:type="default" r:id="rId11"/>
      <w:pgSz w:w="12240" w:h="15840"/>
      <w:pgMar w:top="432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C0474" w14:textId="77777777" w:rsidR="00E44351" w:rsidRDefault="00E44351" w:rsidP="00855982">
      <w:pPr>
        <w:spacing w:after="0" w:line="240" w:lineRule="auto"/>
      </w:pPr>
      <w:r>
        <w:separator/>
      </w:r>
    </w:p>
  </w:endnote>
  <w:endnote w:type="continuationSeparator" w:id="0">
    <w:p w14:paraId="0E58DE75" w14:textId="77777777" w:rsidR="00E44351" w:rsidRDefault="00E4435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6B43D2" w14:textId="2B151CF3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4AC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1EA3C" w14:textId="77777777" w:rsidR="00E44351" w:rsidRDefault="00E44351" w:rsidP="00855982">
      <w:pPr>
        <w:spacing w:after="0" w:line="240" w:lineRule="auto"/>
      </w:pPr>
      <w:r>
        <w:separator/>
      </w:r>
    </w:p>
  </w:footnote>
  <w:footnote w:type="continuationSeparator" w:id="0">
    <w:p w14:paraId="2862F4DA" w14:textId="77777777" w:rsidR="00E44351" w:rsidRDefault="00E4435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E40DF"/>
    <w:multiLevelType w:val="hybridMultilevel"/>
    <w:tmpl w:val="D7766530"/>
    <w:lvl w:ilvl="0" w:tplc="56E88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C649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20AE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EC7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5A7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8E7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507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E0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D82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063142A2"/>
    <w:multiLevelType w:val="hybridMultilevel"/>
    <w:tmpl w:val="0D4A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A28481F"/>
    <w:multiLevelType w:val="hybridMultilevel"/>
    <w:tmpl w:val="3F9800AA"/>
    <w:lvl w:ilvl="0" w:tplc="C0F28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4E1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EA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60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7C1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B4F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388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2A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6E4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7071740"/>
    <w:multiLevelType w:val="hybridMultilevel"/>
    <w:tmpl w:val="55D0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6A6F02"/>
    <w:multiLevelType w:val="hybridMultilevel"/>
    <w:tmpl w:val="E8C0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E850FA"/>
    <w:multiLevelType w:val="hybridMultilevel"/>
    <w:tmpl w:val="8456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EE579F"/>
    <w:multiLevelType w:val="hybridMultilevel"/>
    <w:tmpl w:val="795EA7B8"/>
    <w:lvl w:ilvl="0" w:tplc="D758CB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4EB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6AA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168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BC0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208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000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E1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89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29B0963"/>
    <w:multiLevelType w:val="hybridMultilevel"/>
    <w:tmpl w:val="AAF6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D520CA6"/>
    <w:multiLevelType w:val="hybridMultilevel"/>
    <w:tmpl w:val="F8E4E97C"/>
    <w:lvl w:ilvl="0" w:tplc="BD447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20D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1CB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0E5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3C5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543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446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EA4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FA2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EF917D2"/>
    <w:multiLevelType w:val="hybridMultilevel"/>
    <w:tmpl w:val="D4E0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2"/>
  </w:num>
  <w:num w:numId="14">
    <w:abstractNumId w:val="25"/>
  </w:num>
  <w:num w:numId="15">
    <w:abstractNumId w:val="14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6"/>
  </w:num>
  <w:num w:numId="28">
    <w:abstractNumId w:val="18"/>
  </w:num>
  <w:num w:numId="29">
    <w:abstractNumId w:val="23"/>
  </w:num>
  <w:num w:numId="30">
    <w:abstractNumId w:val="27"/>
  </w:num>
  <w:num w:numId="31">
    <w:abstractNumId w:val="21"/>
  </w:num>
  <w:num w:numId="32">
    <w:abstractNumId w:val="20"/>
  </w:num>
  <w:num w:numId="33">
    <w:abstractNumId w:val="24"/>
  </w:num>
  <w:num w:numId="34">
    <w:abstractNumId w:val="19"/>
  </w:num>
  <w:num w:numId="35">
    <w:abstractNumId w:val="22"/>
  </w:num>
  <w:num w:numId="36">
    <w:abstractNumId w:val="13"/>
  </w:num>
  <w:num w:numId="37">
    <w:abstractNumId w:val="10"/>
  </w:num>
  <w:num w:numId="38">
    <w:abstractNumId w:val="26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FC"/>
    <w:rsid w:val="00044F09"/>
    <w:rsid w:val="000D3DAC"/>
    <w:rsid w:val="00177DA7"/>
    <w:rsid w:val="00191C78"/>
    <w:rsid w:val="00194ACF"/>
    <w:rsid w:val="001A2FC9"/>
    <w:rsid w:val="001A67A5"/>
    <w:rsid w:val="001D4362"/>
    <w:rsid w:val="00207A66"/>
    <w:rsid w:val="00355C29"/>
    <w:rsid w:val="003C6EF3"/>
    <w:rsid w:val="003D72B8"/>
    <w:rsid w:val="0041022D"/>
    <w:rsid w:val="0046029E"/>
    <w:rsid w:val="00471D31"/>
    <w:rsid w:val="004C00FB"/>
    <w:rsid w:val="004C1184"/>
    <w:rsid w:val="005663D8"/>
    <w:rsid w:val="005E792A"/>
    <w:rsid w:val="006F69FC"/>
    <w:rsid w:val="00704B3D"/>
    <w:rsid w:val="00721075"/>
    <w:rsid w:val="007833A7"/>
    <w:rsid w:val="00855982"/>
    <w:rsid w:val="008B2DDA"/>
    <w:rsid w:val="00912ECD"/>
    <w:rsid w:val="00A10484"/>
    <w:rsid w:val="00AA4D7C"/>
    <w:rsid w:val="00AD155B"/>
    <w:rsid w:val="00B071F8"/>
    <w:rsid w:val="00C65BB8"/>
    <w:rsid w:val="00CA3E7F"/>
    <w:rsid w:val="00CF0C21"/>
    <w:rsid w:val="00DA3829"/>
    <w:rsid w:val="00E44351"/>
    <w:rsid w:val="00EC0A60"/>
    <w:rsid w:val="00F004E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1969"/>
  <w15:chartTrackingRefBased/>
  <w15:docId w15:val="{54E3B088-DDA9-453C-A4AA-7A2F6BE1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styleId="TableGrid">
    <w:name w:val="Table Grid"/>
    <w:basedOn w:val="TableNormal"/>
    <w:uiPriority w:val="39"/>
    <w:rsid w:val="006F69F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3D7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7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4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1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F220ECA-57F0-4A72-B6DB-000472781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0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Benesh</dc:creator>
  <cp:lastModifiedBy>Jennifer Benesh</cp:lastModifiedBy>
  <cp:revision>2</cp:revision>
  <dcterms:created xsi:type="dcterms:W3CDTF">2018-09-26T17:54:00Z</dcterms:created>
  <dcterms:modified xsi:type="dcterms:W3CDTF">2018-09-26T17:54:00Z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